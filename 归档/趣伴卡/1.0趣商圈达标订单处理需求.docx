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2"/>
        <w:keepNext/>
        <w:jc w:val="center"/>
        <w:outlineLvl w:val="9"/>
        <w:rPr>
          <w:rFonts w:hint="default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趣商圈达标数据展示需求</w:t>
      </w:r>
    </w:p>
    <w:p>
      <w:pPr>
        <w:pStyle w:val="1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" w:lineRule="atLeast"/>
        <w:ind w:left="0" w:right="0" w:firstLine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业务背景：</w:t>
      </w:r>
    </w:p>
    <w:p>
      <w:pPr>
        <w:pStyle w:val="17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趣商圈渠道未做结算单生成，无法展示达标数据</w:t>
      </w:r>
    </w:p>
    <w:p>
      <w:pPr>
        <w:pStyle w:val="1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" w:lineRule="atLeast"/>
        <w:ind w:left="0" w:leftChars="0" w:right="0" w:firstLine="0" w:firstLineChars="0"/>
        <w:jc w:val="left"/>
        <w:outlineLvl w:val="0"/>
        <w:rPr>
          <w:rFonts w:hint="eastAsia" w:cs="Arial"/>
          <w:b/>
          <w:color w:val="auto"/>
          <w:sz w:val="21"/>
          <w:szCs w:val="22"/>
          <w:lang w:val="en-US" w:eastAsia="zh-Hans" w:bidi="ar-SA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需求内容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：</w:t>
      </w:r>
    </w:p>
    <w:p>
      <w:pPr>
        <w:numPr>
          <w:ilvl w:val="0"/>
          <w:numId w:val="0"/>
        </w:numPr>
        <w:rPr>
          <w:rFonts w:hint="default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在匹配完成后，对商圈类渠道的订单（信用卡、借记卡、产品）标记达标情况，根据银行（产品）达标规则，已达标的直接展示为达标，并统计至达标数据中，不等发放状态变动。</w:t>
      </w:r>
      <w:bookmarkStart w:id="0" w:name="_GoBack"/>
      <w:bookmarkEnd w:id="0"/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2"/>
          </w:pPr>
        </w:p>
      </w:tc>
      <w:tc>
        <w:tcPr>
          <w:tcW w:w="572" w:type="pct"/>
          <w:vMerge w:val="restart"/>
          <w:vAlign w:val="center"/>
        </w:tcPr>
        <w:p>
          <w:pPr>
            <w:pStyle w:val="12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2"/>
          </w:pPr>
        </w:p>
      </w:tc>
    </w:tr>
    <w:tr>
      <w:tc>
        <w:tcPr>
          <w:tcW w:w="2214" w:type="pct"/>
        </w:tcPr>
        <w:p>
          <w:pPr>
            <w:pStyle w:val="12"/>
          </w:pPr>
        </w:p>
      </w:tc>
      <w:tc>
        <w:tcPr>
          <w:tcW w:w="572" w:type="pct"/>
          <w:vMerge w:val="continue"/>
          <w:vAlign w:val="center"/>
        </w:tcPr>
        <w:p>
          <w:pPr>
            <w:pStyle w:val="12"/>
            <w:jc w:val="center"/>
          </w:pPr>
        </w:p>
      </w:tc>
      <w:tc>
        <w:tcPr>
          <w:tcW w:w="2214" w:type="pct"/>
        </w:tcPr>
        <w:p>
          <w:pPr>
            <w:pStyle w:val="12"/>
          </w:pPr>
        </w:p>
      </w:tc>
    </w:tr>
  </w:tbl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5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EAEB3"/>
    <w:multiLevelType w:val="multilevel"/>
    <w:tmpl w:val="BEBEAEB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86B65CA"/>
    <w:multiLevelType w:val="multilevel"/>
    <w:tmpl w:val="786B65CA"/>
    <w:lvl w:ilvl="0" w:tentative="0">
      <w:start w:val="1"/>
      <w:numFmt w:val="decimal"/>
      <w:pStyle w:val="23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4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5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6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4BD38C2"/>
    <w:rsid w:val="0B153DFF"/>
    <w:rsid w:val="0DD84DFE"/>
    <w:rsid w:val="10635C65"/>
    <w:rsid w:val="122FF843"/>
    <w:rsid w:val="13DCFB99"/>
    <w:rsid w:val="15AF157A"/>
    <w:rsid w:val="1A1D6E85"/>
    <w:rsid w:val="1D911343"/>
    <w:rsid w:val="227B3DFE"/>
    <w:rsid w:val="28FE5094"/>
    <w:rsid w:val="2FF7145A"/>
    <w:rsid w:val="36DA1DB0"/>
    <w:rsid w:val="36DFC955"/>
    <w:rsid w:val="37411FAD"/>
    <w:rsid w:val="37DDACC3"/>
    <w:rsid w:val="38A55CCB"/>
    <w:rsid w:val="3BED44B1"/>
    <w:rsid w:val="3BF53502"/>
    <w:rsid w:val="3D3F3B41"/>
    <w:rsid w:val="3D6DE283"/>
    <w:rsid w:val="3D89020A"/>
    <w:rsid w:val="3DFD37EE"/>
    <w:rsid w:val="3EBE39D2"/>
    <w:rsid w:val="3EBF8964"/>
    <w:rsid w:val="3ECFF895"/>
    <w:rsid w:val="3EDF1828"/>
    <w:rsid w:val="3FB77B42"/>
    <w:rsid w:val="3FFBFAA3"/>
    <w:rsid w:val="3FFF45DE"/>
    <w:rsid w:val="443A2A91"/>
    <w:rsid w:val="47FB1C56"/>
    <w:rsid w:val="4A82324B"/>
    <w:rsid w:val="4FAB1650"/>
    <w:rsid w:val="53FD79A1"/>
    <w:rsid w:val="55F7069D"/>
    <w:rsid w:val="577FFFA6"/>
    <w:rsid w:val="57A75A04"/>
    <w:rsid w:val="57AF7F34"/>
    <w:rsid w:val="57FFF441"/>
    <w:rsid w:val="592B61C1"/>
    <w:rsid w:val="59374B66"/>
    <w:rsid w:val="5A4E382E"/>
    <w:rsid w:val="5BE733F0"/>
    <w:rsid w:val="5D991C65"/>
    <w:rsid w:val="5DBB8C98"/>
    <w:rsid w:val="5ECC69D0"/>
    <w:rsid w:val="5F6311F6"/>
    <w:rsid w:val="5FC5111D"/>
    <w:rsid w:val="62F45876"/>
    <w:rsid w:val="63FB87DF"/>
    <w:rsid w:val="64040FFF"/>
    <w:rsid w:val="65167D25"/>
    <w:rsid w:val="657F9B6D"/>
    <w:rsid w:val="6DE8ECF5"/>
    <w:rsid w:val="6E61A2CC"/>
    <w:rsid w:val="6EDCF3CC"/>
    <w:rsid w:val="6FFEACBF"/>
    <w:rsid w:val="74FB85AA"/>
    <w:rsid w:val="7568A413"/>
    <w:rsid w:val="797FDA64"/>
    <w:rsid w:val="79DBF48C"/>
    <w:rsid w:val="7BFF9F92"/>
    <w:rsid w:val="7DF5DB6F"/>
    <w:rsid w:val="7E05038E"/>
    <w:rsid w:val="7EA76626"/>
    <w:rsid w:val="7ED37CE2"/>
    <w:rsid w:val="7EEF3593"/>
    <w:rsid w:val="7EFED9F9"/>
    <w:rsid w:val="7F793FB4"/>
    <w:rsid w:val="7FA0939E"/>
    <w:rsid w:val="7FA5FBC5"/>
    <w:rsid w:val="7FAD203B"/>
    <w:rsid w:val="7FE456E3"/>
    <w:rsid w:val="7FFD0735"/>
    <w:rsid w:val="86F7B8E4"/>
    <w:rsid w:val="8EEA9FED"/>
    <w:rsid w:val="8EF7286B"/>
    <w:rsid w:val="8F31F7B1"/>
    <w:rsid w:val="8FD0429A"/>
    <w:rsid w:val="8FFABDB8"/>
    <w:rsid w:val="977EFF14"/>
    <w:rsid w:val="97FB2544"/>
    <w:rsid w:val="9F3BD2A6"/>
    <w:rsid w:val="9F9F4049"/>
    <w:rsid w:val="9FF50FCE"/>
    <w:rsid w:val="9FFF0798"/>
    <w:rsid w:val="AEBED28B"/>
    <w:rsid w:val="AF3E1943"/>
    <w:rsid w:val="AFCF22B5"/>
    <w:rsid w:val="B3FAF705"/>
    <w:rsid w:val="B6F625C8"/>
    <w:rsid w:val="BBFFD090"/>
    <w:rsid w:val="BE5D470D"/>
    <w:rsid w:val="BE9FA14C"/>
    <w:rsid w:val="CEEE23A6"/>
    <w:rsid w:val="CEEEB420"/>
    <w:rsid w:val="D7F37632"/>
    <w:rsid w:val="D9AFF43F"/>
    <w:rsid w:val="DBBF6681"/>
    <w:rsid w:val="DBBFC11A"/>
    <w:rsid w:val="DBFF08C1"/>
    <w:rsid w:val="DCEFF83E"/>
    <w:rsid w:val="DD8FA973"/>
    <w:rsid w:val="DEC724C0"/>
    <w:rsid w:val="DEFBD2BE"/>
    <w:rsid w:val="E49A7684"/>
    <w:rsid w:val="E6573DB3"/>
    <w:rsid w:val="E7F46BBB"/>
    <w:rsid w:val="E7F7E697"/>
    <w:rsid w:val="E7FF68E5"/>
    <w:rsid w:val="EBFF57E2"/>
    <w:rsid w:val="ECF5EEB2"/>
    <w:rsid w:val="EFB7BAF4"/>
    <w:rsid w:val="EFDA785B"/>
    <w:rsid w:val="F67EDA16"/>
    <w:rsid w:val="F7DFFABA"/>
    <w:rsid w:val="FB77CD13"/>
    <w:rsid w:val="FB9C9EE1"/>
    <w:rsid w:val="FBF7FC5B"/>
    <w:rsid w:val="FD7FB607"/>
    <w:rsid w:val="FDFFE825"/>
    <w:rsid w:val="FF3AF5CB"/>
    <w:rsid w:val="FF8985B8"/>
    <w:rsid w:val="FFAE0C27"/>
    <w:rsid w:val="FFEF5C74"/>
    <w:rsid w:val="FFFE3033"/>
    <w:rsid w:val="FFFEE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2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3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9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0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1">
    <w:name w:val="Balloon Text"/>
    <w:basedOn w:val="1"/>
    <w:link w:val="30"/>
    <w:qFormat/>
    <w:uiPriority w:val="0"/>
    <w:rPr>
      <w:rFonts w:ascii="Tahoma" w:hAnsi="Tahoma" w:cs="Tahoma"/>
      <w:sz w:val="16"/>
      <w:szCs w:val="16"/>
    </w:rPr>
  </w:style>
  <w:style w:type="paragraph" w:styleId="12">
    <w:name w:val="footer"/>
    <w:basedOn w:val="1"/>
    <w:link w:val="38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header"/>
    <w:basedOn w:val="1"/>
    <w:link w:val="37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5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6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9">
    <w:name w:val="Table Grid"/>
    <w:basedOn w:val="1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Hyperlink"/>
    <w:basedOn w:val="20"/>
    <w:qFormat/>
    <w:uiPriority w:val="99"/>
    <w:rPr>
      <w:color w:val="0000FF"/>
      <w:u w:val="single"/>
    </w:rPr>
  </w:style>
  <w:style w:type="paragraph" w:customStyle="1" w:styleId="22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3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8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29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Balloon Text Char"/>
    <w:basedOn w:val="20"/>
    <w:link w:val="11"/>
    <w:qFormat/>
    <w:uiPriority w:val="0"/>
    <w:rPr>
      <w:rFonts w:ascii="Tahoma" w:hAnsi="Tahoma" w:cs="Tahoma"/>
      <w:sz w:val="16"/>
      <w:szCs w:val="16"/>
    </w:rPr>
  </w:style>
  <w:style w:type="table" w:customStyle="1" w:styleId="31">
    <w:name w:val="AxureTableStyle"/>
    <w:basedOn w:val="18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2">
    <w:name w:val="Heading 4 Char"/>
    <w:basedOn w:val="20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3">
    <w:name w:val="Heading 5 Char"/>
    <w:basedOn w:val="20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4">
    <w:name w:val="AxureImageParagraph"/>
    <w:basedOn w:val="1"/>
    <w:qFormat/>
    <w:uiPriority w:val="0"/>
    <w:pPr>
      <w:jc w:val="center"/>
    </w:pPr>
  </w:style>
  <w:style w:type="paragraph" w:styleId="35">
    <w:name w:val="No Spacing"/>
    <w:link w:val="36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6">
    <w:name w:val="No Spacing Char"/>
    <w:basedOn w:val="20"/>
    <w:link w:val="35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7">
    <w:name w:val="Header Char"/>
    <w:basedOn w:val="20"/>
    <w:link w:val="13"/>
    <w:qFormat/>
    <w:uiPriority w:val="99"/>
    <w:rPr>
      <w:rFonts w:ascii="Arial" w:hAnsi="Arial" w:cs="Arial"/>
      <w:sz w:val="18"/>
      <w:szCs w:val="24"/>
    </w:rPr>
  </w:style>
  <w:style w:type="character" w:customStyle="1" w:styleId="38">
    <w:name w:val="Footer Char"/>
    <w:basedOn w:val="20"/>
    <w:link w:val="12"/>
    <w:qFormat/>
    <w:uiPriority w:val="99"/>
    <w:rPr>
      <w:rFonts w:ascii="Arial" w:hAnsi="Arial" w:cs="Arial"/>
      <w:sz w:val="18"/>
      <w:szCs w:val="24"/>
    </w:rPr>
  </w:style>
  <w:style w:type="character" w:styleId="39">
    <w:name w:val="Placeholder Text"/>
    <w:basedOn w:val="20"/>
    <w:semiHidden/>
    <w:qFormat/>
    <w:uiPriority w:val="99"/>
    <w:rPr>
      <w:color w:val="808080"/>
    </w:rPr>
  </w:style>
  <w:style w:type="paragraph" w:customStyle="1" w:styleId="40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1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2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3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4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5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6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7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8">
    <w:name w:val="Axure表格样式"/>
    <w:basedOn w:val="18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hubo\Library\Containers\com.kingsoft.wpsoffice.mac\Data\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18</Pages>
  <Words>3494</Words>
  <Characters>3590</Characters>
  <Lines>1</Lines>
  <Paragraphs>1</Paragraphs>
  <TotalTime>30</TotalTime>
  <ScaleCrop>false</ScaleCrop>
  <LinksUpToDate>false</LinksUpToDate>
  <CharactersWithSpaces>3700</CharactersWithSpaces>
  <Application>WPS Office_5.1.0.7657_F1E327BC-269C-435d-A152-05C5408002CA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2010-09-25T13:47:00Z</dcterms:created>
  <dc:creator>[Your Name]</dc:creator>
  <cp:lastModifiedBy>风过之痕</cp:lastModifiedBy>
  <cp:lastPrinted>2010-09-24T16:33:00Z</cp:lastPrinted>
  <dcterms:modified xsi:type="dcterms:W3CDTF">2023-03-03T10:51:40Z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2052-5.1.0.7657</vt:lpwstr>
  </property>
  <property fmtid="{D5CDD505-2E9C-101B-9397-08002B2CF9AE}" pid="3" name="ICV">
    <vt:lpwstr>F3D3CE59A8185ED0BC600164AF3661C9</vt:lpwstr>
  </property>
</Properties>
</file>