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趣伴卡反查控台优化+短链管理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  <w:bookmarkStart w:id="0" w:name="_GoBack"/>
      <w:bookmarkEnd w:id="0"/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现有控台功能实际操作时需要来回拖拉，浪费时间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需要在控台手动创建及管理短链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1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控台-数据管理-订单反查数据管理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查询结果调整位置，增加内部订单号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845935" cy="133350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将操作左移至第一列位置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第二列增加内部订单号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客诉订单号右侧增加最近回复时间，该字段展示反查单最近一次用户回复信息的时间，精确到秒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最近回复时间右侧增加最近回复人员，该字段展示最近一次回复的用户名，控台用户为用户名，业务员可展示业务员编号或“用户”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将反查单号右移至反查类型右侧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反查单号右侧增加转交备注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转交处理归属操作弹窗，增加备注输入框，输入的文字展示在转交备注字段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939415" cy="19170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查询条件状态中增加加处理中状态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操作栏增加标记为处理中按钮：未处理可标记为处理中、已处理；处理中可标记为未处理、已处理；已处理可标记为未处理、处理中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前端筛选栏增加处理中状态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43075" cy="1054735"/>
            <wp:effectExtent l="0" t="0" r="9525" b="12065"/>
            <wp:docPr id="5" name="图片 5" descr="/Users/hubo/Library/Containers/com.kingsoft.wpsoffice.mac/Data/tmp/photoeditapp/20231221112435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hubo/Library/Containers/com.kingsoft.wpsoffice.mac/Data/tmp/photoeditapp/20231221112435/temp.png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2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控台-银行信用卡管理-新增短链管理菜单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273800" cy="3311525"/>
            <wp:effectExtent l="0" t="0" r="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查询条件为短链名称、短链地址、原链接地址、状态（枚举值：启用、禁用）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功能有新建、搜索、重置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展示字段有短链编号、短链名称、状态、短链地址、原始链接、创建时间、操作人员、操作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操作栏有修改、禁用、启用</w:t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禁用的短链无法正常访问，启用的短链打开后跳转至原始链接地址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3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控台-渠道管理-渠道信息管理菜单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是否启用分享、保存，对朋友圈素材保存图片按钮进行展示控制，启用状态的渠道，正常展示保存图片，点击调用app保存接口保存图片；禁用状态的渠道，按钮文案展示为长按图片保存，点击后不展示toast提示。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6381750" cy="600075"/>
            <wp:effectExtent l="0" t="0" r="1905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593340" cy="2287270"/>
            <wp:effectExtent l="0" t="0" r="22860" b="24130"/>
            <wp:docPr id="4" name="图片 4" descr="/Users/hubo/Library/Containers/com.kingsoft.wpsoffice.mac/Data/tmp/photoeditapp/20231221101142/temp.png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hubo/Library/Containers/com.kingsoft.wpsoffice.mac/Data/tmp/photoeditapp/20231221101142/temp.png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107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2010-10-16T13:47:00Z</dcterms:created>
  <dc:creator>[Your Name]</dc:creator>
  <cp:lastModifiedBy>风过之痕</cp:lastModifiedBy>
  <cp:lastPrinted>2010-10-15T16:33:00Z</cp:lastPrinted>
  <dcterms:modified xsi:type="dcterms:W3CDTF">2023-12-21T11:25:48Z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