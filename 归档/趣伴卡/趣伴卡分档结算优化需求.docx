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Hans"/>
        </w:rPr>
        <w:t>趣伴卡分档结算优化需</w:t>
      </w:r>
      <w:r>
        <w:rPr>
          <w:rFonts w:hint="eastAsia" w:eastAsia="宋体"/>
          <w:sz w:val="36"/>
          <w:szCs w:val="36"/>
          <w:lang w:val="en-US" w:eastAsia="zh-CN"/>
        </w:rPr>
        <w:t>求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当前分档结算的起点依据为核卡时间，竞品平台皆为申请时间，由于起点不同，导致达标比例较高，无法匹配同产品的竞品价格，需将分档结算的起点依据调整为订单创建时间。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numPr>
          <w:ilvl w:val="0"/>
          <w:numId w:val="3"/>
        </w:numPr>
        <w:jc w:val="both"/>
        <w:outlineLvl w:val="9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趣伴卡控台-银行信用卡管理-银行结算规则配置</w:t>
      </w:r>
    </w:p>
    <w:p>
      <w:pPr>
        <w:numPr>
          <w:numId w:val="0"/>
        </w:numPr>
        <w:jc w:val="both"/>
        <w:outlineLvl w:val="9"/>
      </w:pPr>
      <w:r>
        <w:drawing>
          <wp:inline distT="0" distB="0" distL="114300" distR="114300">
            <wp:extent cx="3653155" cy="3929380"/>
            <wp:effectExtent l="0" t="0" r="4445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新增、修改时，“输入核卡时间间隔”修改为“输入申请时间间隔”</w:t>
      </w:r>
    </w:p>
    <w:p>
      <w:pPr>
        <w:numPr>
          <w:ilvl w:val="0"/>
          <w:numId w:val="3"/>
        </w:numPr>
        <w:jc w:val="both"/>
        <w:outlineLvl w:val="9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趣伴卡结算逻辑</w:t>
      </w:r>
    </w:p>
    <w:p>
      <w:pPr>
        <w:numPr>
          <w:numId w:val="0"/>
        </w:numPr>
        <w:jc w:val="both"/>
        <w:outlineLvl w:val="9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订单匹配成功，计算结算时，找到结算规则，原根据核卡时间判定档位的功能，修改为根据订单创建时间判定档位，且输入的时间间隔，修改为包含申请时间所在日期当日，如设置为1，则申请日当天达到标准才符合结算规则。</w:t>
      </w:r>
      <w:bookmarkStart w:id="0" w:name="_GoBack"/>
      <w:bookmarkEnd w:id="0"/>
    </w:p>
    <w:p>
      <w:pPr>
        <w:numPr>
          <w:numId w:val="0"/>
        </w:numPr>
        <w:jc w:val="both"/>
        <w:outlineLvl w:val="9"/>
        <w:rPr>
          <w:rFonts w:hint="default" w:eastAsia="宋体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87FBD9C"/>
    <w:multiLevelType w:val="singleLevel"/>
    <w:tmpl w:val="F87FBD9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B777675"/>
    <w:rsid w:val="1D911343"/>
    <w:rsid w:val="1F4B9F76"/>
    <w:rsid w:val="1F7051C4"/>
    <w:rsid w:val="1FFDE27F"/>
    <w:rsid w:val="227B3DFE"/>
    <w:rsid w:val="28FE5094"/>
    <w:rsid w:val="2F7D09B8"/>
    <w:rsid w:val="2FF7145A"/>
    <w:rsid w:val="352D95DA"/>
    <w:rsid w:val="36DA1DB0"/>
    <w:rsid w:val="36DFC955"/>
    <w:rsid w:val="37411FAD"/>
    <w:rsid w:val="37B42D0F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B750116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DFE2E30"/>
    <w:rsid w:val="5EAADE67"/>
    <w:rsid w:val="5ECC69D0"/>
    <w:rsid w:val="5EFD8577"/>
    <w:rsid w:val="5EFFA302"/>
    <w:rsid w:val="5F6311F6"/>
    <w:rsid w:val="5F6F655F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5FFEE2D"/>
    <w:rsid w:val="6BFDADD3"/>
    <w:rsid w:val="6DAE4CFF"/>
    <w:rsid w:val="6DE8ECF5"/>
    <w:rsid w:val="6E61A2CC"/>
    <w:rsid w:val="6EDCF3CC"/>
    <w:rsid w:val="6EF7F3BA"/>
    <w:rsid w:val="6FEE8442"/>
    <w:rsid w:val="6FFEACBF"/>
    <w:rsid w:val="73EF579A"/>
    <w:rsid w:val="74FB85AA"/>
    <w:rsid w:val="7568A413"/>
    <w:rsid w:val="75E717A1"/>
    <w:rsid w:val="779D7EAF"/>
    <w:rsid w:val="797FDA64"/>
    <w:rsid w:val="79CBA17E"/>
    <w:rsid w:val="79DBF48C"/>
    <w:rsid w:val="7B3EC220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7E718A"/>
    <w:rsid w:val="7FA0939E"/>
    <w:rsid w:val="7FA5FBC5"/>
    <w:rsid w:val="7FAD203B"/>
    <w:rsid w:val="7FBF1229"/>
    <w:rsid w:val="7FDF3F8C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D67D"/>
    <w:rsid w:val="BAEFC2B0"/>
    <w:rsid w:val="BAFDC9CD"/>
    <w:rsid w:val="BBFFD090"/>
    <w:rsid w:val="BE5D470D"/>
    <w:rsid w:val="BE9FA14C"/>
    <w:rsid w:val="BF3CBC4A"/>
    <w:rsid w:val="BFBF0BF7"/>
    <w:rsid w:val="BFDF99AE"/>
    <w:rsid w:val="CBCDA745"/>
    <w:rsid w:val="CE7FC2CF"/>
    <w:rsid w:val="CEEE23A6"/>
    <w:rsid w:val="CEEEB420"/>
    <w:rsid w:val="CFF53FA5"/>
    <w:rsid w:val="D57DD2B6"/>
    <w:rsid w:val="D7F37632"/>
    <w:rsid w:val="D9AFF43F"/>
    <w:rsid w:val="D9FBA566"/>
    <w:rsid w:val="D9FF1C85"/>
    <w:rsid w:val="DBBF6681"/>
    <w:rsid w:val="DBBFC11A"/>
    <w:rsid w:val="DBFF08C1"/>
    <w:rsid w:val="DCEFF83E"/>
    <w:rsid w:val="DD8FA973"/>
    <w:rsid w:val="DDCBFD86"/>
    <w:rsid w:val="DDF290A7"/>
    <w:rsid w:val="DEC724C0"/>
    <w:rsid w:val="DEFBD2BE"/>
    <w:rsid w:val="DF5F069A"/>
    <w:rsid w:val="DFEDC625"/>
    <w:rsid w:val="DFFE927F"/>
    <w:rsid w:val="DFFFF9FB"/>
    <w:rsid w:val="E49A7684"/>
    <w:rsid w:val="E6573DB3"/>
    <w:rsid w:val="E75ABF42"/>
    <w:rsid w:val="E7F46BBB"/>
    <w:rsid w:val="E7F7E697"/>
    <w:rsid w:val="E7FF68E5"/>
    <w:rsid w:val="E9F75660"/>
    <w:rsid w:val="EBFF57E2"/>
    <w:rsid w:val="ECD6B3E1"/>
    <w:rsid w:val="ECF5EEB2"/>
    <w:rsid w:val="EFB7BAF4"/>
    <w:rsid w:val="EFDA785B"/>
    <w:rsid w:val="EFFD5DA0"/>
    <w:rsid w:val="EFFF7B6A"/>
    <w:rsid w:val="F3AF37D8"/>
    <w:rsid w:val="F3BF70B9"/>
    <w:rsid w:val="F67EDA16"/>
    <w:rsid w:val="F77FB540"/>
    <w:rsid w:val="F7DFFABA"/>
    <w:rsid w:val="FB77CD13"/>
    <w:rsid w:val="FB87A72E"/>
    <w:rsid w:val="FB9C9EE1"/>
    <w:rsid w:val="FB9F076E"/>
    <w:rsid w:val="FBBB8722"/>
    <w:rsid w:val="FBF7FC5B"/>
    <w:rsid w:val="FBFEE361"/>
    <w:rsid w:val="FBFF4F24"/>
    <w:rsid w:val="FD7FB607"/>
    <w:rsid w:val="FDBE7854"/>
    <w:rsid w:val="FDFFE825"/>
    <w:rsid w:val="FE7FE378"/>
    <w:rsid w:val="FEBB7710"/>
    <w:rsid w:val="FEFB0701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3CA4E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8</TotalTime>
  <ScaleCrop>false</ScaleCrop>
  <LinksUpToDate>false</LinksUpToDate>
  <CharactersWithSpaces>3700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2010-10-17T05:47:00Z</dcterms:created>
  <dc:creator>[Your Name]</dc:creator>
  <cp:lastModifiedBy>风过之痕</cp:lastModifiedBy>
  <cp:lastPrinted>2010-10-16T08:33:00Z</cp:lastPrinted>
  <dcterms:modified xsi:type="dcterms:W3CDTF">2024-01-04T09:51:46Z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26E8800BB2A53D1EAD85F863DB4D9814</vt:lpwstr>
  </property>
</Properties>
</file>