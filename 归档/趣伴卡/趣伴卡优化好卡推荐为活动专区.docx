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3"/>
        <w:keepNext/>
        <w:jc w:val="center"/>
        <w:outlineLvl w:val="0"/>
        <w:rPr>
          <w:rFonts w:hint="default"/>
          <w:sz w:val="36"/>
          <w:szCs w:val="36"/>
          <w:lang w:val="en-US" w:eastAsia="zh-Hans"/>
        </w:rPr>
      </w:pPr>
      <w:r>
        <w:rPr>
          <w:rFonts w:hint="eastAsia"/>
          <w:sz w:val="36"/>
          <w:szCs w:val="36"/>
          <w:lang w:val="en-US" w:eastAsia="zh-Hans"/>
        </w:rPr>
        <w:t>趣伴卡优化好卡推荐为活动专区</w:t>
      </w:r>
    </w:p>
    <w:p>
      <w:pPr>
        <w:pStyle w:val="43"/>
        <w:keepNext/>
        <w:jc w:val="center"/>
        <w:outlineLvl w:val="0"/>
        <w:rPr>
          <w:rFonts w:hint="default"/>
          <w:sz w:val="36"/>
          <w:szCs w:val="36"/>
          <w:lang w:val="en-US" w:eastAsia="zh-Hans"/>
        </w:rPr>
      </w:pPr>
    </w:p>
    <w:p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0" w:lineRule="atLeast"/>
        <w:ind w:left="0" w:right="0" w:firstLine="0"/>
        <w:jc w:val="left"/>
        <w:outlineLvl w:val="0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业务背景：</w:t>
      </w:r>
    </w:p>
    <w:p>
      <w:pPr>
        <w:pStyle w:val="18"/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30" w:lineRule="atLeast"/>
        <w:ind w:left="840" w:leftChars="0" w:right="0" w:hanging="420" w:firstLineChars="0"/>
        <w:jc w:val="left"/>
        <w:outlineLvl w:val="1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好卡推荐在所有产品类别都展示不合适</w:t>
      </w:r>
    </w:p>
    <w:p>
      <w:pPr>
        <w:pStyle w:val="18"/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30" w:lineRule="atLeast"/>
        <w:ind w:left="840" w:leftChars="0" w:right="0" w:hanging="420" w:firstLineChars="0"/>
        <w:jc w:val="left"/>
        <w:outlineLvl w:val="1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好卡推荐绕过了产品政策和推广须知，容易产生问题</w:t>
      </w:r>
    </w:p>
    <w:p>
      <w:pP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eastAsia="zh-Hans" w:bidi="ar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Hans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Hans"/>
        </w:rPr>
        <w:t>需求内容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：</w:t>
      </w:r>
    </w:p>
    <w:p>
      <w:pPr>
        <w:pStyle w:val="18"/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30" w:lineRule="atLeast"/>
        <w:ind w:left="840" w:leftChars="0" w:right="0" w:hanging="420" w:firstLineChars="0"/>
        <w:jc w:val="left"/>
        <w:outlineLvl w:val="1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推客h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  <w:t>5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页面增加权限控制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  <w:t>-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推客配置：团队拓展、团队管理、价格设置。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</w:pPr>
      <w:r>
        <w:drawing>
          <wp:inline distT="0" distB="0" distL="114300" distR="114300">
            <wp:extent cx="6404610" cy="1715770"/>
            <wp:effectExtent l="0" t="0" r="21590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</w:pPr>
      <w:r>
        <w:drawing>
          <wp:inline distT="0" distB="0" distL="114300" distR="114300">
            <wp:extent cx="5553075" cy="1591945"/>
            <wp:effectExtent l="0" t="0" r="9525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团队拓展、团队管理、价格设置启用的渠道，在推客首页金刚区第四个按钮展示团队拓展按钮，全产品推广右侧展示价格设置入口，底栏中间增加团队入口；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价格设置启用的渠道：一代的产品政策按钮不再展示，将金额按照普通合作方的方式在银行列表中进行展示。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在所有用户的全产品推广右侧展示价格设置入口，让所有用户可以层层设置分润。</w:t>
      </w:r>
    </w:p>
    <w:p>
      <w:pPr>
        <w:pStyle w:val="18"/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30" w:lineRule="atLeast"/>
        <w:ind w:left="840" w:leftChars="0" w:right="0" w:hanging="420" w:firstLineChars="0"/>
        <w:jc w:val="left"/>
        <w:outlineLvl w:val="1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好卡推荐区域上方增加推客“活动专区”，若当前渠道无推客活动，则不展示活动专区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  <w:r>
        <w:drawing>
          <wp:inline distT="0" distB="0" distL="114300" distR="114300">
            <wp:extent cx="1772285" cy="4278630"/>
            <wp:effectExtent l="0" t="0" r="5715" b="1397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2285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30" w:lineRule="atLeast"/>
        <w:ind w:left="840" w:leftChars="0" w:right="0" w:hanging="420" w:firstLineChars="0"/>
        <w:jc w:val="left"/>
        <w:outlineLvl w:val="1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控台增加活动发布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  <w:t>-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推客首页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控台【业务发布】-【推客-广告】，新增/修改页面，广告类型新增：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推广首页活动专区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</w:pPr>
      <w:r>
        <w:drawing>
          <wp:inline distT="0" distB="0" distL="114300" distR="114300">
            <wp:extent cx="3672205" cy="3602990"/>
            <wp:effectExtent l="0" t="0" r="10795" b="381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2205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通过推广首页活动专区发布的素材，在推广首页的活动专区展示</w:t>
      </w:r>
    </w:p>
    <w:p>
      <w:pPr>
        <w:pStyle w:val="18"/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30" w:lineRule="atLeast"/>
        <w:ind w:left="840" w:leftChars="0" w:right="0" w:hanging="420" w:firstLineChars="0"/>
        <w:jc w:val="left"/>
        <w:outlineLvl w:val="1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好卡推荐区域修改为产品推荐</w:t>
      </w:r>
    </w:p>
    <w:p>
      <w:pPr>
        <w:pStyle w:val="1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1"/>
      </w:pPr>
      <w:r>
        <w:drawing>
          <wp:inline distT="0" distB="0" distL="114300" distR="114300">
            <wp:extent cx="1548130" cy="3467100"/>
            <wp:effectExtent l="0" t="0" r="1270" b="1270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1"/>
        <w:rPr>
          <w:rFonts w:hint="default" w:eastAsia="Times New Roman"/>
          <w:lang w:val="en-US" w:eastAsia="zh-Hans"/>
        </w:rPr>
      </w:pPr>
      <w:r>
        <w:rPr>
          <w:rFonts w:hint="eastAsia"/>
          <w:lang w:val="en-US" w:eastAsia="zh-Hans"/>
        </w:rPr>
        <w:t>在产品推荐中，可展示信用卡、借记卡、贷款、保险、拉新的产品内容</w:t>
      </w:r>
    </w:p>
    <w:p>
      <w:pPr>
        <w:pStyle w:val="1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0" w:lineRule="atLeast"/>
        <w:ind w:right="0" w:rightChars="0"/>
        <w:jc w:val="left"/>
        <w:outlineLvl w:val="1"/>
        <w:rPr>
          <w:rFonts w:hint="default"/>
          <w:lang w:eastAsia="zh-Hans"/>
        </w:rPr>
      </w:pPr>
    </w:p>
    <w:p>
      <w:pPr>
        <w:pStyle w:val="18"/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30" w:lineRule="atLeast"/>
        <w:ind w:left="840" w:leftChars="0" w:right="0" w:hanging="420" w:firstLineChars="0"/>
        <w:jc w:val="left"/>
        <w:outlineLvl w:val="1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在控台增加业务发布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  <w:t>：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推客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  <w:t>-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产品推荐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jc w:val="both"/>
        <w:outlineLvl w:val="9"/>
      </w:pPr>
      <w:r>
        <w:drawing>
          <wp:inline distT="0" distB="0" distL="114300" distR="114300">
            <wp:extent cx="6856095" cy="3216275"/>
            <wp:effectExtent l="0" t="0" r="1905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6095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增加必选筛选框：产品类别，枚举值：信用卡、借记卡、贷款、保险、拉新，选择类别后，对应不同类别，展示不同表格和后续筛选项</w:t>
      </w:r>
    </w:p>
    <w:p>
      <w:pPr>
        <w:numPr>
          <w:ilvl w:val="0"/>
          <w:numId w:val="0"/>
        </w:numPr>
        <w:jc w:val="both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信用卡、借记卡，后续筛选项如图为银行名称、发布渠道、状态、上架位置、上架状态</w:t>
      </w:r>
    </w:p>
    <w:p>
      <w:pPr>
        <w:numPr>
          <w:ilvl w:val="0"/>
          <w:numId w:val="0"/>
        </w:numPr>
        <w:jc w:val="both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贷款、保险、拉新后续筛选项为产品名称、发布渠道、状态、上架位置、上架状态</w:t>
      </w:r>
    </w:p>
    <w:p>
      <w:pPr>
        <w:numPr>
          <w:ilvl w:val="0"/>
          <w:numId w:val="0"/>
        </w:numPr>
        <w:jc w:val="both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信用卡、借记卡对应展示字段如下：</w:t>
      </w:r>
    </w:p>
    <w:p>
      <w:pPr>
        <w:numPr>
          <w:ilvl w:val="0"/>
          <w:numId w:val="0"/>
        </w:numPr>
        <w:jc w:val="both"/>
        <w:outlineLvl w:val="9"/>
      </w:pPr>
      <w:r>
        <w:drawing>
          <wp:inline distT="0" distB="0" distL="114300" distR="114300">
            <wp:extent cx="4524375" cy="538480"/>
            <wp:effectExtent l="0" t="0" r="22225" b="2032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贷款、保险、拉新对应展示字段如下：</w:t>
      </w:r>
    </w:p>
    <w:p>
      <w:pPr>
        <w:numPr>
          <w:ilvl w:val="0"/>
          <w:numId w:val="0"/>
        </w:numPr>
        <w:jc w:val="both"/>
        <w:outlineLvl w:val="9"/>
      </w:pPr>
      <w:r>
        <w:drawing>
          <wp:inline distT="0" distB="0" distL="114300" distR="114300">
            <wp:extent cx="3943350" cy="528955"/>
            <wp:effectExtent l="0" t="0" r="19050" b="444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新建条目：</w:t>
      </w:r>
    </w:p>
    <w:p>
      <w:pPr>
        <w:numPr>
          <w:ilvl w:val="0"/>
          <w:numId w:val="0"/>
        </w:numPr>
        <w:jc w:val="both"/>
        <w:outlineLvl w:val="9"/>
        <w:rPr>
          <w:rFonts w:hint="eastAsia"/>
          <w:lang w:val="en-US" w:eastAsia="zh-Hans"/>
        </w:rPr>
      </w:pPr>
      <w:r>
        <w:drawing>
          <wp:inline distT="0" distB="0" distL="114300" distR="114300">
            <wp:extent cx="2957830" cy="776605"/>
            <wp:effectExtent l="0" t="0" r="13970" b="1079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Hans"/>
        </w:rPr>
        <w:t>在选择产品类别后，展开选项</w:t>
      </w:r>
    </w:p>
    <w:p>
      <w:pPr>
        <w:numPr>
          <w:ilvl w:val="0"/>
          <w:numId w:val="0"/>
        </w:numPr>
        <w:jc w:val="both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信用卡、借记卡如下：</w:t>
      </w:r>
    </w:p>
    <w:p>
      <w:pPr>
        <w:numPr>
          <w:ilvl w:val="0"/>
          <w:numId w:val="0"/>
        </w:numPr>
        <w:jc w:val="both"/>
        <w:outlineLvl w:val="9"/>
      </w:pPr>
      <w:r>
        <w:drawing>
          <wp:inline distT="0" distB="0" distL="114300" distR="114300">
            <wp:extent cx="2933700" cy="2433955"/>
            <wp:effectExtent l="0" t="0" r="12700" b="444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贷款、保险、拉新如下：</w:t>
      </w:r>
    </w:p>
    <w:p>
      <w:pPr>
        <w:numPr>
          <w:ilvl w:val="0"/>
          <w:numId w:val="0"/>
        </w:numPr>
        <w:jc w:val="both"/>
        <w:outlineLvl w:val="9"/>
      </w:pPr>
      <w:r>
        <w:drawing>
          <wp:inline distT="0" distB="0" distL="114300" distR="114300">
            <wp:extent cx="2981960" cy="2635885"/>
            <wp:effectExtent l="0" t="0" r="15240" b="571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确认提交生成条目，条目状态为禁用。</w:t>
      </w:r>
    </w:p>
    <w:p>
      <w:pPr>
        <w:numPr>
          <w:ilvl w:val="0"/>
          <w:numId w:val="0"/>
        </w:numPr>
        <w:jc w:val="both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确认提交时判断：同一个渠道，同一个产品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卡种，同一个发布对象，只能有一个条目。</w:t>
      </w:r>
    </w:p>
    <w:p>
      <w:pPr>
        <w:numPr>
          <w:ilvl w:val="0"/>
          <w:numId w:val="0"/>
        </w:numPr>
        <w:jc w:val="both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前端展示排序逻辑，同现有好卡推荐，同位置的，操作时间越新的排位越靠前。</w:t>
      </w:r>
    </w:p>
    <w:p>
      <w:pPr>
        <w:pStyle w:val="18"/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30" w:lineRule="atLeast"/>
        <w:ind w:left="840" w:leftChars="0" w:right="0" w:hanging="420" w:firstLineChars="0"/>
        <w:jc w:val="left"/>
        <w:outlineLvl w:val="1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进入推客首页时，可指定产品类型</w:t>
      </w:r>
    </w:p>
    <w:p>
      <w:pPr>
        <w:pStyle w:val="1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1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从拓客、展业版、外接平台进入推广首页时，可指定产品类型。</w:t>
      </w:r>
    </w:p>
    <w:p>
      <w:pPr>
        <w:pStyle w:val="18"/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30" w:lineRule="atLeast"/>
        <w:ind w:left="840" w:leftChars="0" w:right="0" w:hanging="420" w:firstLineChars="0"/>
        <w:jc w:val="left"/>
        <w:outlineLvl w:val="1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当前产品类型突出显示</w:t>
      </w:r>
    </w:p>
    <w:p>
      <w:pPr>
        <w:pStyle w:val="1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1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  <w:r>
        <w:drawing>
          <wp:inline distT="0" distB="0" distL="114300" distR="114300">
            <wp:extent cx="1624330" cy="2986405"/>
            <wp:effectExtent l="0" t="0" r="1270" b="1079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433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jc w:val="both"/>
        <w:outlineLvl w:val="9"/>
        <w:rPr>
          <w:rFonts w:hint="default"/>
          <w:lang w:val="en-US" w:eastAsia="zh-Hans"/>
        </w:rPr>
      </w:pPr>
    </w:p>
    <w:sectPr>
      <w:headerReference r:id="rId4" w:type="default"/>
      <w:footerReference r:id="rId5" w:type="default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rPr>
        <w:trHeight w:val="180" w:hRule="atLeast"/>
      </w:trP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restart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pP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 xml:space="preserve">Page 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begin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instrText xml:space="preserve"> PAGE  \* MERGEFORMAT </w:instrTex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separate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3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end"/>
          </w: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  <w:t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continue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/>
            </w:rPr>
          </w:pP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</w:tbl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5000" w:type="pct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rPr>
        <w:trHeight w:val="270" w:hRule="atLeast"/>
      </w:trPr>
      <w:tc>
        <w:tcPr>
          <w:tcW w:w="5000" w:type="pct"/>
        </w:tcPr>
        <w:sdt>
          <w:sdt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alias w:val="Title"/>
            <w:id w:val="436407044"/>
            <w:text/>
          </w:sdtPr>
          <w:sdtEnd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sdtEndPr>
          <w:sdtContent>
            <w:p>
              <w:pPr>
                <w:pStyle w:val="36"/>
                <w:keepNext w:val="0"/>
                <w:keepLines w:val="0"/>
                <w:widowControl/>
                <w:suppressLineNumbers w:val="0"/>
                <w:spacing w:before="0" w:beforeAutospacing="0" w:after="0" w:afterAutospacing="0"/>
                <w:ind w:left="0" w:right="0"/>
                <w:rPr>
                  <w:rFonts w:hint="default" w:asciiTheme="majorHAnsi" w:hAnsiTheme="majorHAnsi"/>
                </w:rPr>
              </w:pPr>
              <w:r>
                <w:rPr>
                  <w:rFonts w:hint="default" w:asciiTheme="majorHAnsi" w:hAnsiTheme="majorHAnsi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  <w:t>The Documentation</w:t>
              </w:r>
            </w:p>
          </w:sdtContent>
        </w:sdt>
      </w:tc>
    </w:tr>
  </w:tbl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BEAEB3"/>
    <w:multiLevelType w:val="multilevel"/>
    <w:tmpl w:val="BEBEAEB3"/>
    <w:lvl w:ilvl="0" w:tentative="0">
      <w:start w:val="1"/>
      <w:numFmt w:val="decimal"/>
      <w:suff w:val="nothing"/>
      <w:lvlText w:val="%1、"/>
      <w:lvlJc w:val="left"/>
      <w:rPr>
        <w:rFonts w:hint="default"/>
        <w:color w:val="auto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  <w:color w:val="auto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86B65CA"/>
    <w:multiLevelType w:val="multilevel"/>
    <w:tmpl w:val="786B65CA"/>
    <w:lvl w:ilvl="0" w:tentative="0">
      <w:start w:val="1"/>
      <w:numFmt w:val="decimal"/>
      <w:pStyle w:val="24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5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6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7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bordersDoNotSurroundHeader w:val="0"/>
  <w:bordersDoNotSurroundFooter w:val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rawingGridHorizontalSpacing w:val="9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4OGQzM2U5ZjU5YTUyMTk3MmE1MzdiM2I0Zjk5YjcifQ=="/>
  </w:docVars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04BD38C2"/>
    <w:rsid w:val="0B153DFF"/>
    <w:rsid w:val="0DD84DFE"/>
    <w:rsid w:val="0F3FBBA0"/>
    <w:rsid w:val="10635C65"/>
    <w:rsid w:val="122FF843"/>
    <w:rsid w:val="13DCFB99"/>
    <w:rsid w:val="15AF157A"/>
    <w:rsid w:val="179E67AB"/>
    <w:rsid w:val="1A1D6E85"/>
    <w:rsid w:val="1D911343"/>
    <w:rsid w:val="1F4B9F76"/>
    <w:rsid w:val="1F7051C4"/>
    <w:rsid w:val="1FFDE27F"/>
    <w:rsid w:val="227B3DFE"/>
    <w:rsid w:val="28FE5094"/>
    <w:rsid w:val="2F7D09B8"/>
    <w:rsid w:val="2FF7145A"/>
    <w:rsid w:val="352D95DA"/>
    <w:rsid w:val="36DA1DB0"/>
    <w:rsid w:val="36DFC955"/>
    <w:rsid w:val="37411FAD"/>
    <w:rsid w:val="37DDACC3"/>
    <w:rsid w:val="38A55CCB"/>
    <w:rsid w:val="3AAE7109"/>
    <w:rsid w:val="3BED44B1"/>
    <w:rsid w:val="3BF53502"/>
    <w:rsid w:val="3D3F3B41"/>
    <w:rsid w:val="3D89020A"/>
    <w:rsid w:val="3DD9DE67"/>
    <w:rsid w:val="3DFD37EE"/>
    <w:rsid w:val="3E7FAC2B"/>
    <w:rsid w:val="3EBE39D2"/>
    <w:rsid w:val="3EBF8964"/>
    <w:rsid w:val="3ECFF895"/>
    <w:rsid w:val="3EDF1828"/>
    <w:rsid w:val="3F3F39EA"/>
    <w:rsid w:val="3FB77B42"/>
    <w:rsid w:val="3FFBFAA3"/>
    <w:rsid w:val="3FFCD30D"/>
    <w:rsid w:val="3FFF45DE"/>
    <w:rsid w:val="443A2A91"/>
    <w:rsid w:val="45AECCC7"/>
    <w:rsid w:val="47FB1C56"/>
    <w:rsid w:val="4A82324B"/>
    <w:rsid w:val="4EF9BF58"/>
    <w:rsid w:val="4F7F4C58"/>
    <w:rsid w:val="4F7FCCCE"/>
    <w:rsid w:val="4FAB1650"/>
    <w:rsid w:val="4FFC76C8"/>
    <w:rsid w:val="53FD79A1"/>
    <w:rsid w:val="55DD93BC"/>
    <w:rsid w:val="55F7069D"/>
    <w:rsid w:val="577FFFA6"/>
    <w:rsid w:val="57A75A04"/>
    <w:rsid w:val="57AF7F34"/>
    <w:rsid w:val="57FFF441"/>
    <w:rsid w:val="592B61C1"/>
    <w:rsid w:val="59374B66"/>
    <w:rsid w:val="5A4E382E"/>
    <w:rsid w:val="5BBFD0C0"/>
    <w:rsid w:val="5BE733F0"/>
    <w:rsid w:val="5BF78C4A"/>
    <w:rsid w:val="5CFED55F"/>
    <w:rsid w:val="5D638F94"/>
    <w:rsid w:val="5D991C65"/>
    <w:rsid w:val="5DB8E684"/>
    <w:rsid w:val="5DBB8C98"/>
    <w:rsid w:val="5DBFEC95"/>
    <w:rsid w:val="5EAADE67"/>
    <w:rsid w:val="5ECC69D0"/>
    <w:rsid w:val="5EFD8577"/>
    <w:rsid w:val="5EFFA302"/>
    <w:rsid w:val="5F6311F6"/>
    <w:rsid w:val="5FC5111D"/>
    <w:rsid w:val="5FDD1BF4"/>
    <w:rsid w:val="5FFDEC69"/>
    <w:rsid w:val="62F45876"/>
    <w:rsid w:val="63ED469E"/>
    <w:rsid w:val="63FB87DF"/>
    <w:rsid w:val="64040FFF"/>
    <w:rsid w:val="65167D25"/>
    <w:rsid w:val="657F9B6D"/>
    <w:rsid w:val="6BFDADD3"/>
    <w:rsid w:val="6DE8ECF5"/>
    <w:rsid w:val="6E61A2CC"/>
    <w:rsid w:val="6EDCF3CC"/>
    <w:rsid w:val="6FEE8442"/>
    <w:rsid w:val="6FFEACBF"/>
    <w:rsid w:val="73EF579A"/>
    <w:rsid w:val="74FB85AA"/>
    <w:rsid w:val="7568A413"/>
    <w:rsid w:val="779D7EAF"/>
    <w:rsid w:val="797FDA64"/>
    <w:rsid w:val="79CBA17E"/>
    <w:rsid w:val="79DBF48C"/>
    <w:rsid w:val="7B3F1108"/>
    <w:rsid w:val="7BF637EF"/>
    <w:rsid w:val="7BF7A20A"/>
    <w:rsid w:val="7BFF9F92"/>
    <w:rsid w:val="7DE7E541"/>
    <w:rsid w:val="7DF5DB6F"/>
    <w:rsid w:val="7E05038E"/>
    <w:rsid w:val="7E2EE1F8"/>
    <w:rsid w:val="7E6F760C"/>
    <w:rsid w:val="7EA76626"/>
    <w:rsid w:val="7EAFD3A2"/>
    <w:rsid w:val="7EB69D70"/>
    <w:rsid w:val="7ED348BC"/>
    <w:rsid w:val="7ED37CE2"/>
    <w:rsid w:val="7EEF3593"/>
    <w:rsid w:val="7EFED9F9"/>
    <w:rsid w:val="7F1729A4"/>
    <w:rsid w:val="7F6F052B"/>
    <w:rsid w:val="7F793FB4"/>
    <w:rsid w:val="7FA0939E"/>
    <w:rsid w:val="7FA5FBC5"/>
    <w:rsid w:val="7FAD203B"/>
    <w:rsid w:val="7FDF516A"/>
    <w:rsid w:val="7FE456E3"/>
    <w:rsid w:val="7FFD0735"/>
    <w:rsid w:val="86F7B8E4"/>
    <w:rsid w:val="8EEA9FED"/>
    <w:rsid w:val="8EF7286B"/>
    <w:rsid w:val="8F31F7B1"/>
    <w:rsid w:val="8FCF4917"/>
    <w:rsid w:val="8FD0429A"/>
    <w:rsid w:val="8FFABDB8"/>
    <w:rsid w:val="977EFF14"/>
    <w:rsid w:val="97FB2544"/>
    <w:rsid w:val="9DF60031"/>
    <w:rsid w:val="9F3BD2A6"/>
    <w:rsid w:val="9F9F4049"/>
    <w:rsid w:val="9FF50FCE"/>
    <w:rsid w:val="9FFF0798"/>
    <w:rsid w:val="A97F818A"/>
    <w:rsid w:val="AEBED28B"/>
    <w:rsid w:val="AF3E1943"/>
    <w:rsid w:val="AF7D9DE3"/>
    <w:rsid w:val="AFCF22B5"/>
    <w:rsid w:val="AFEBF807"/>
    <w:rsid w:val="B3FAF705"/>
    <w:rsid w:val="B6F625C8"/>
    <w:rsid w:val="B747F614"/>
    <w:rsid w:val="BAEFC2B0"/>
    <w:rsid w:val="BAFDC9CD"/>
    <w:rsid w:val="BBFFD090"/>
    <w:rsid w:val="BE5D470D"/>
    <w:rsid w:val="BE9FA14C"/>
    <w:rsid w:val="BFBF0BF7"/>
    <w:rsid w:val="BFDF99AE"/>
    <w:rsid w:val="CEEE23A6"/>
    <w:rsid w:val="CEEEB420"/>
    <w:rsid w:val="CFF53FA5"/>
    <w:rsid w:val="D57DD2B6"/>
    <w:rsid w:val="D7F37632"/>
    <w:rsid w:val="D9AFF43F"/>
    <w:rsid w:val="D9FF1C85"/>
    <w:rsid w:val="DBBF6681"/>
    <w:rsid w:val="DBBFC11A"/>
    <w:rsid w:val="DBFF08C1"/>
    <w:rsid w:val="DCEFF83E"/>
    <w:rsid w:val="DD8FA973"/>
    <w:rsid w:val="DDCBFD86"/>
    <w:rsid w:val="DEC724C0"/>
    <w:rsid w:val="DEFBD2BE"/>
    <w:rsid w:val="DF5F069A"/>
    <w:rsid w:val="DFFE927F"/>
    <w:rsid w:val="E49A7684"/>
    <w:rsid w:val="E6573DB3"/>
    <w:rsid w:val="E75ABF42"/>
    <w:rsid w:val="E7F46BBB"/>
    <w:rsid w:val="E7F7E697"/>
    <w:rsid w:val="E7FF68E5"/>
    <w:rsid w:val="E9F75660"/>
    <w:rsid w:val="EBFF57E2"/>
    <w:rsid w:val="ECF5EEB2"/>
    <w:rsid w:val="EFB7BAF4"/>
    <w:rsid w:val="EFDA785B"/>
    <w:rsid w:val="EFFF7B6A"/>
    <w:rsid w:val="F3BF70B9"/>
    <w:rsid w:val="F67EDA16"/>
    <w:rsid w:val="F77FB540"/>
    <w:rsid w:val="F7DFFABA"/>
    <w:rsid w:val="FB77CD13"/>
    <w:rsid w:val="FB87A72E"/>
    <w:rsid w:val="FB9C9EE1"/>
    <w:rsid w:val="FBBB8722"/>
    <w:rsid w:val="FBF7FC5B"/>
    <w:rsid w:val="FBFEE361"/>
    <w:rsid w:val="FBFF4F24"/>
    <w:rsid w:val="FCFE74C3"/>
    <w:rsid w:val="FD7FB607"/>
    <w:rsid w:val="FDBE7854"/>
    <w:rsid w:val="FDFFE825"/>
    <w:rsid w:val="FE7FE378"/>
    <w:rsid w:val="FEBB7710"/>
    <w:rsid w:val="FF3AF5CB"/>
    <w:rsid w:val="FF8985B8"/>
    <w:rsid w:val="FF9B7EFC"/>
    <w:rsid w:val="FF9FDA93"/>
    <w:rsid w:val="FFAE0C27"/>
    <w:rsid w:val="FFB3A4AE"/>
    <w:rsid w:val="FFB706F8"/>
    <w:rsid w:val="FFBFD1BD"/>
    <w:rsid w:val="FFCAAB5B"/>
    <w:rsid w:val="FFDBD492"/>
    <w:rsid w:val="FFEF5C74"/>
    <w:rsid w:val="FFFE3033"/>
    <w:rsid w:val="FFFEE3F3"/>
    <w:rsid w:val="FFFFC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4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10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11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2">
    <w:name w:val="Balloon Text"/>
    <w:basedOn w:val="1"/>
    <w:link w:val="31"/>
    <w:qFormat/>
    <w:uiPriority w:val="0"/>
    <w:rPr>
      <w:rFonts w:ascii="Tahoma" w:hAnsi="Tahoma" w:cs="Tahoma"/>
      <w:sz w:val="16"/>
      <w:szCs w:val="16"/>
    </w:rPr>
  </w:style>
  <w:style w:type="paragraph" w:styleId="13">
    <w:name w:val="footer"/>
    <w:basedOn w:val="1"/>
    <w:link w:val="39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4">
    <w:name w:val="header"/>
    <w:basedOn w:val="1"/>
    <w:link w:val="38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5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6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7">
    <w:name w:val="toc 2"/>
    <w:basedOn w:val="1"/>
    <w:next w:val="1"/>
    <w:qFormat/>
    <w:uiPriority w:val="39"/>
    <w:pPr>
      <w:spacing w:line="360" w:lineRule="auto"/>
      <w:ind w:left="240"/>
    </w:pPr>
  </w:style>
  <w:style w:type="paragraph" w:styleId="1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0">
    <w:name w:val="Table Grid"/>
    <w:basedOn w:val="1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Hyperlink"/>
    <w:basedOn w:val="21"/>
    <w:qFormat/>
    <w:uiPriority w:val="99"/>
    <w:rPr>
      <w:color w:val="0000FF"/>
      <w:u w:val="single"/>
    </w:rPr>
  </w:style>
  <w:style w:type="paragraph" w:customStyle="1" w:styleId="23">
    <w:name w:val="AxureTOCHeading"/>
    <w:basedOn w:val="1"/>
    <w:qFormat/>
    <w:uiPriority w:val="0"/>
    <w:pPr>
      <w:spacing w:before="360"/>
      <w:jc w:val="center"/>
    </w:pPr>
    <w:rPr>
      <w:b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4">
    <w:name w:val="AxureHeading1"/>
    <w:basedOn w:val="1"/>
    <w:qFormat/>
    <w:uiPriority w:val="0"/>
    <w:pPr>
      <w:numPr>
        <w:ilvl w:val="0"/>
        <w:numId w:val="1"/>
      </w:numPr>
      <w:spacing w:after="240"/>
    </w:pPr>
    <w:rPr>
      <w:b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5">
    <w:name w:val="AxureHeading2"/>
    <w:basedOn w:val="1"/>
    <w:qFormat/>
    <w:uiPriority w:val="0"/>
    <w:pPr>
      <w:numPr>
        <w:ilvl w:val="1"/>
        <w:numId w:val="1"/>
      </w:numPr>
    </w:pPr>
    <w:rPr>
      <w:b/>
      <w:color w:val="404040" w:themeColor="text1" w:themeTint="BF"/>
      <w:sz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AxureHeading3"/>
    <w:basedOn w:val="1"/>
    <w:qFormat/>
    <w:uiPriority w:val="0"/>
    <w:pPr>
      <w:numPr>
        <w:ilvl w:val="2"/>
        <w:numId w:val="1"/>
      </w:numPr>
      <w:spacing w:before="240"/>
    </w:pPr>
    <w:rPr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7">
    <w:name w:val="AxureHeading4"/>
    <w:basedOn w:val="1"/>
    <w:qFormat/>
    <w:uiPriority w:val="0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8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29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30">
    <w:name w:val="AxureHeadingBasic"/>
    <w:basedOn w:val="1"/>
    <w:qFormat/>
    <w:uiPriority w:val="0"/>
    <w:pPr>
      <w:spacing w:before="240"/>
    </w:pPr>
    <w:rPr>
      <w:b/>
      <w:color w:val="404040" w:themeColor="text1" w:themeTint="BF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Balloon Text Char"/>
    <w:basedOn w:val="21"/>
    <w:link w:val="12"/>
    <w:qFormat/>
    <w:uiPriority w:val="0"/>
    <w:rPr>
      <w:rFonts w:ascii="Tahoma" w:hAnsi="Tahoma" w:cs="Tahoma"/>
      <w:sz w:val="16"/>
      <w:szCs w:val="16"/>
    </w:rPr>
  </w:style>
  <w:style w:type="table" w:customStyle="1" w:styleId="32">
    <w:name w:val="AxureTableStyle"/>
    <w:basedOn w:val="19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33">
    <w:name w:val="Heading 4 Char"/>
    <w:basedOn w:val="21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  <w14:textFill>
        <w14:solidFill>
          <w14:schemeClr w14:val="accent1"/>
        </w14:solidFill>
      </w14:textFill>
    </w:rPr>
  </w:style>
  <w:style w:type="character" w:customStyle="1" w:styleId="34">
    <w:name w:val="Heading 5 Char"/>
    <w:basedOn w:val="21"/>
    <w:link w:val="6"/>
    <w:qFormat/>
    <w:uiPriority w:val="0"/>
    <w:rPr>
      <w:rFonts w:asciiTheme="majorHAnsi" w:hAnsiTheme="majorHAnsi" w:eastAsiaTheme="majorEastAsia" w:cstheme="majorBidi"/>
      <w:color w:val="254061" w:themeColor="accent1" w:themeShade="80"/>
      <w:sz w:val="18"/>
      <w:szCs w:val="24"/>
    </w:rPr>
  </w:style>
  <w:style w:type="paragraph" w:customStyle="1" w:styleId="35">
    <w:name w:val="AxureImageParagraph"/>
    <w:basedOn w:val="1"/>
    <w:qFormat/>
    <w:uiPriority w:val="0"/>
    <w:pPr>
      <w:jc w:val="center"/>
    </w:pPr>
  </w:style>
  <w:style w:type="paragraph" w:styleId="36">
    <w:name w:val="No Spacing"/>
    <w:link w:val="37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7">
    <w:name w:val="No Spacing Char"/>
    <w:basedOn w:val="21"/>
    <w:link w:val="36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8">
    <w:name w:val="Header Char"/>
    <w:basedOn w:val="21"/>
    <w:link w:val="14"/>
    <w:qFormat/>
    <w:uiPriority w:val="99"/>
    <w:rPr>
      <w:rFonts w:ascii="Arial" w:hAnsi="Arial" w:cs="Arial"/>
      <w:sz w:val="18"/>
      <w:szCs w:val="24"/>
    </w:rPr>
  </w:style>
  <w:style w:type="character" w:customStyle="1" w:styleId="39">
    <w:name w:val="Footer Char"/>
    <w:basedOn w:val="21"/>
    <w:link w:val="13"/>
    <w:qFormat/>
    <w:uiPriority w:val="99"/>
    <w:rPr>
      <w:rFonts w:ascii="Arial" w:hAnsi="Arial" w:cs="Arial"/>
      <w:sz w:val="18"/>
      <w:szCs w:val="24"/>
    </w:rPr>
  </w:style>
  <w:style w:type="character" w:styleId="40">
    <w:name w:val="Placeholder Text"/>
    <w:basedOn w:val="21"/>
    <w:semiHidden/>
    <w:qFormat/>
    <w:uiPriority w:val="99"/>
    <w:rPr>
      <w:color w:val="808080"/>
    </w:rPr>
  </w:style>
  <w:style w:type="paragraph" w:customStyle="1" w:styleId="41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42">
    <w:name w:val="Axure一级标题"/>
    <w:basedOn w:val="1"/>
    <w:qFormat/>
    <w:uiPriority w:val="0"/>
    <w:pPr>
      <w:spacing w:after="240"/>
      <w:outlineLvl w:val="0"/>
    </w:pPr>
    <w:rPr>
      <w:b/>
      <w:color w:val="auto"/>
      <w:sz w:val="28"/>
    </w:rPr>
  </w:style>
  <w:style w:type="paragraph" w:customStyle="1" w:styleId="43">
    <w:name w:val="AxureHeading21"/>
    <w:basedOn w:val="1"/>
    <w:qFormat/>
    <w:uiPriority w:val="0"/>
    <w:pPr>
      <w:outlineLvl w:val="1"/>
    </w:pPr>
    <w:rPr>
      <w:b/>
      <w:color w:val="auto"/>
      <w:sz w:val="26"/>
    </w:rPr>
  </w:style>
  <w:style w:type="paragraph" w:customStyle="1" w:styleId="44">
    <w:name w:val="AxureHeading31"/>
    <w:basedOn w:val="1"/>
    <w:qFormat/>
    <w:uiPriority w:val="0"/>
    <w:pPr>
      <w:spacing w:before="240"/>
      <w:outlineLvl w:val="2"/>
    </w:pPr>
    <w:rPr>
      <w:b/>
      <w:color w:val="auto"/>
      <w:szCs w:val="20"/>
    </w:rPr>
  </w:style>
  <w:style w:type="paragraph" w:customStyle="1" w:styleId="45">
    <w:name w:val="AxureHeading41"/>
    <w:basedOn w:val="1"/>
    <w:qFormat/>
    <w:uiPriority w:val="0"/>
    <w:pPr>
      <w:spacing w:before="240"/>
      <w:outlineLvl w:val="3"/>
    </w:pPr>
    <w:rPr>
      <w:b/>
      <w:i/>
      <w:color w:val="auto"/>
      <w:sz w:val="20"/>
    </w:rPr>
  </w:style>
  <w:style w:type="paragraph" w:customStyle="1" w:styleId="46">
    <w:name w:val="Axure表格标题文字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47">
    <w:name w:val="Axure表格常规文字"/>
    <w:basedOn w:val="1"/>
    <w:qFormat/>
    <w:uiPriority w:val="0"/>
    <w:pPr>
      <w:spacing w:before="60" w:after="60"/>
    </w:pPr>
    <w:rPr>
      <w:sz w:val="16"/>
    </w:rPr>
  </w:style>
  <w:style w:type="paragraph" w:customStyle="1" w:styleId="48">
    <w:name w:val="Axure基本标题"/>
    <w:basedOn w:val="1"/>
    <w:qFormat/>
    <w:uiPriority w:val="0"/>
    <w:pPr>
      <w:spacing w:before="240"/>
    </w:pPr>
    <w:rPr>
      <w:b/>
      <w:u w:val="single"/>
    </w:rPr>
  </w:style>
  <w:style w:type="table" w:customStyle="1" w:styleId="49">
    <w:name w:val="Axure表格样式"/>
    <w:basedOn w:val="19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hubo/Library/Containers/com.kingsoft.wpsoffice.mac/Data/C:\Users\hubo\Library\Containers\com.kingsoft.wpsoffice.mac\Data\D:\Users\hubo\Library\Containers\com.kingsoft.wpsoffice.mac\Data\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1</Pages>
  <Words>3494</Words>
  <Characters>3590</Characters>
  <Lines>1</Lines>
  <Paragraphs>1</Paragraphs>
  <TotalTime>2</TotalTime>
  <ScaleCrop>false</ScaleCrop>
  <LinksUpToDate>false</LinksUpToDate>
  <CharactersWithSpaces>3700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2010-10-11T05:47:00Z</dcterms:created>
  <dc:creator>[Your Name]</dc:creator>
  <cp:lastModifiedBy>风过之痕</cp:lastModifiedBy>
  <cp:lastPrinted>2010-10-10T08:33:00Z</cp:lastPrinted>
  <dcterms:modified xsi:type="dcterms:W3CDTF">2023-08-01T13:51:16Z</dcterms:modified>
  <dc:title>The Documentation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26E8800BB2A53D1EAD85F863DB4D9814</vt:lpwstr>
  </property>
</Properties>
</file>