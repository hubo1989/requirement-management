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</w:t>
      </w:r>
      <w:r>
        <w:rPr>
          <w:rFonts w:hint="eastAsia" w:eastAsia="宋体"/>
          <w:sz w:val="36"/>
          <w:szCs w:val="36"/>
          <w:lang w:val="en-US" w:eastAsia="zh-CN"/>
        </w:rPr>
        <w:t>朋友圈素材保存按钮优化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ind w:firstLine="720" w:firstLineChars="0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朋友圈素材图片保存，在非app环境也提示保存成功，实际未完成保存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1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控台-渠道管理-渠道信息管理菜单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资料卡保存方式选项文案修改为保存方式，，对朋友圈素材保存图片按钮进行展示控制，调用app保存的渠道，正常展示保存图片，点击调用app保存接口保存图片；长按保存的的渠道，按钮文案展示为长按图片保存，点击后不展示toast提示。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4405630" cy="309880"/>
            <wp:effectExtent l="0" t="0" r="13970" b="203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593340" cy="2287270"/>
            <wp:effectExtent l="0" t="0" r="22860" b="24130"/>
            <wp:docPr id="4" name="图片 4" descr="/Users/hubo/Library/Containers/com.kingsoft.wpsoffice.mac/Data/tmp/photoeditapp/20231221101142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hubo/Library/Containers/com.kingsoft.wpsoffice.mac/Data/tmp/photoeditapp/20231221101142/temp.png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6F655F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E8ECF5"/>
    <w:rsid w:val="6E61A2CC"/>
    <w:rsid w:val="6EDCF3CC"/>
    <w:rsid w:val="6EF7F3BA"/>
    <w:rsid w:val="6F9F4B11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D1955"/>
    <w:rsid w:val="7F7E718A"/>
    <w:rsid w:val="7FA0939E"/>
    <w:rsid w:val="7FA5FBC5"/>
    <w:rsid w:val="7FAD203B"/>
    <w:rsid w:val="7FBF1229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FB7BAF4"/>
    <w:rsid w:val="EFDA785B"/>
    <w:rsid w:val="EFFD5DA0"/>
    <w:rsid w:val="EFFF7B6A"/>
    <w:rsid w:val="F3AF37D8"/>
    <w:rsid w:val="F3BF70B9"/>
    <w:rsid w:val="F67EDA16"/>
    <w:rsid w:val="F77FB540"/>
    <w:rsid w:val="F7DFFABA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110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2010-10-16T21:47:00Z</dcterms:created>
  <dc:creator>[Your Name]</dc:creator>
  <cp:lastModifiedBy>风过之痕</cp:lastModifiedBy>
  <cp:lastPrinted>2010-10-16T00:33:00Z</cp:lastPrinted>
  <dcterms:modified xsi:type="dcterms:W3CDTF">2024-02-01T14:13:37Z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024DB200187553999136BB6598F59C3E_43</vt:lpwstr>
  </property>
</Properties>
</file>