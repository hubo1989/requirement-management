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趣伴卡公众号引流二维码区分</w:t>
      </w:r>
      <w:r>
        <w:rPr>
          <w:rFonts w:hint="eastAsia" w:eastAsia="宋体"/>
          <w:sz w:val="36"/>
          <w:szCs w:val="36"/>
          <w:lang w:val="en-US" w:eastAsia="zh-CN"/>
        </w:rPr>
        <w:t>来源平台</w:t>
      </w:r>
      <w:r>
        <w:rPr>
          <w:rFonts w:hint="eastAsia"/>
          <w:sz w:val="36"/>
          <w:szCs w:val="36"/>
          <w:lang w:val="en-US" w:eastAsia="zh-Hans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微智能pos上线，内置了办卡入口，扫码关注趣伴卡公众号，需与传统pos、电签pos进行区分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bookmarkStart w:id="0" w:name="_GoBack"/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生成带来源平台参数的二维码：wzn，ctpos，dqpos；使扫码关注产生的用户及用户所产生订单可记录对应来源平台：wzn对应微智能；ctpos对应传统pos；dqpos对应电签pos，该来源平台内容需支持随时扩充。</w:t>
      </w:r>
    </w:p>
    <w:p>
      <w:pPr>
        <w:numPr>
          <w:ilvl w:val="0"/>
          <w:numId w:val="3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客户查询-增加搜索条件：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来源平台；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增加展示字段：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来源平台；增加导出字段：来源平台。</w:t>
      </w:r>
    </w:p>
    <w:p>
      <w:pPr>
        <w:numPr>
          <w:ilvl w:val="0"/>
          <w:numId w:val="3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推客办卡订单查询、产品订单管理-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增加搜索条件：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来源平台；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增加展示字段：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来源平台；增加导出字段：来源平台。</w:t>
      </w:r>
    </w:p>
    <w:bookmarkEnd w:id="0"/>
    <w:p>
      <w:pPr>
        <w:numPr>
          <w:ilvl w:val="0"/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8CFAB"/>
    <w:multiLevelType w:val="singleLevel"/>
    <w:tmpl w:val="FFF8CFA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3FFFB504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DF54B1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ADD9C2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7E234F3"/>
    <w:rsid w:val="67F74EDC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1C5B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5E05FE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EF81B2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D7FD1EA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3804"/>
    <w:rsid w:val="FD7FB607"/>
    <w:rsid w:val="FDBE7854"/>
    <w:rsid w:val="FDFFE825"/>
    <w:rsid w:val="FE7FE378"/>
    <w:rsid w:val="FEBB7710"/>
    <w:rsid w:val="FED1EB9D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14</TotalTime>
  <ScaleCrop>false</ScaleCrop>
  <LinksUpToDate>false</LinksUpToDate>
  <CharactersWithSpaces>3700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2010-10-15T13:47:00Z</dcterms:created>
  <dc:creator>[Your Name]</dc:creator>
  <cp:lastModifiedBy>风过之痕</cp:lastModifiedBy>
  <cp:lastPrinted>2010-10-14T16:33:00Z</cp:lastPrinted>
  <dcterms:modified xsi:type="dcterms:W3CDTF">2023-10-16T14:35:08Z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26E8800BB2A53D1EAD85F863DB4D9814</vt:lpwstr>
  </property>
</Properties>
</file>