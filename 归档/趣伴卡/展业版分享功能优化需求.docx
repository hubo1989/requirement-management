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展业版分享功能</w:t>
      </w:r>
      <w:bookmarkStart w:id="0" w:name="_GoBack"/>
      <w:bookmarkEnd w:id="0"/>
      <w:r>
        <w:rPr>
          <w:rFonts w:hint="eastAsia"/>
          <w:lang w:val="en-US" w:eastAsia="zh-Hans"/>
        </w:rPr>
        <w:t>优化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需求背景：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展业版h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点微信三点后可复制链接、分享至其他用户，用户打开后报错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用户在海报页面无法分享链接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需求内容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展业版H5，除全产品推广、一键推广海报、团队拓展以外的所有页面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点击三点后屏蔽复制链接、浏览器打开、分享按钮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3639185"/>
            <wp:effectExtent l="0" t="0" r="571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（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）全产品推广、一键推广海报、团队拓展页面，点击三点后分享、复制链接后打开的页面为当前海报页面，不需要校验用户信息，正常查看海报二维码，可长按识别，可点击下方复制链接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2FFD"/>
    <w:multiLevelType w:val="multilevel"/>
    <w:tmpl w:val="FF7F2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DBC8B63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3FDC72BE"/>
    <w:rsid w:val="3FFFCBA3"/>
    <w:rsid w:val="4EF21CF8"/>
    <w:rsid w:val="56DE9DE9"/>
    <w:rsid w:val="577FFFA6"/>
    <w:rsid w:val="5BE733F0"/>
    <w:rsid w:val="5D772F9E"/>
    <w:rsid w:val="5DBB8C98"/>
    <w:rsid w:val="64040FFF"/>
    <w:rsid w:val="68B7F5B1"/>
    <w:rsid w:val="6DE8ECF5"/>
    <w:rsid w:val="6E61A2CC"/>
    <w:rsid w:val="6FEA09A4"/>
    <w:rsid w:val="6FFEACBF"/>
    <w:rsid w:val="71D53541"/>
    <w:rsid w:val="756FDA52"/>
    <w:rsid w:val="75FED2AB"/>
    <w:rsid w:val="77DF8907"/>
    <w:rsid w:val="797FDA64"/>
    <w:rsid w:val="7BFF9F92"/>
    <w:rsid w:val="7CF740B5"/>
    <w:rsid w:val="7CFFEB97"/>
    <w:rsid w:val="7D54AC7F"/>
    <w:rsid w:val="7D7B4F03"/>
    <w:rsid w:val="7DF5DB6F"/>
    <w:rsid w:val="7EA76626"/>
    <w:rsid w:val="7F6EAB4C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DF0537F"/>
    <w:rsid w:val="BDFD510E"/>
    <w:rsid w:val="BFF2884A"/>
    <w:rsid w:val="CEEEB420"/>
    <w:rsid w:val="DBBF6681"/>
    <w:rsid w:val="DBBFC11A"/>
    <w:rsid w:val="DBFF08C1"/>
    <w:rsid w:val="DCEFF83E"/>
    <w:rsid w:val="DEC724C0"/>
    <w:rsid w:val="DEFD70FC"/>
    <w:rsid w:val="DF5BA3D8"/>
    <w:rsid w:val="DFBF532D"/>
    <w:rsid w:val="E49A7684"/>
    <w:rsid w:val="E6573DB3"/>
    <w:rsid w:val="E7FF68E5"/>
    <w:rsid w:val="EFDA785B"/>
    <w:rsid w:val="F7DFFABA"/>
    <w:rsid w:val="FB77CD13"/>
    <w:rsid w:val="FB9C9EE1"/>
    <w:rsid w:val="FCD8876C"/>
    <w:rsid w:val="FDFFE825"/>
    <w:rsid w:val="FE795AC3"/>
    <w:rsid w:val="FEDFB448"/>
    <w:rsid w:val="FFAE0C27"/>
    <w:rsid w:val="FFE22E8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8</TotalTime>
  <ScaleCrop>false</ScaleCrop>
  <LinksUpToDate>false</LinksUpToDate>
  <CharactersWithSpaces>5168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2010-09-18T21:47:00Z</dcterms:created>
  <dc:creator>[Your Name]</dc:creator>
  <cp:lastModifiedBy>风过之痕</cp:lastModifiedBy>
  <cp:lastPrinted>2010-09-18T00:33:00Z</cp:lastPrinted>
  <dcterms:modified xsi:type="dcterms:W3CDTF">2022-11-08T17:22:18Z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A602B5A6E655DFD86BFF5F638964ADF1</vt:lpwstr>
  </property>
</Properties>
</file>