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用卡评测推广优化需求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outlineLvl w:val="1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需求背景</w:t>
      </w:r>
    </w:p>
    <w:p>
      <w:pPr>
        <w:numPr>
          <w:ilvl w:val="0"/>
          <w:numId w:val="0"/>
        </w:numPr>
        <w:outlineLvl w:val="1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用卡评测产品推广流程不顺畅，和其他产品推广流程有差异，业务员对产品认识不清楚，政策不清晰影响范围</w:t>
      </w:r>
    </w:p>
    <w:p>
      <w:pPr>
        <w:numPr>
          <w:ilvl w:val="0"/>
          <w:numId w:val="0"/>
        </w:numPr>
        <w:outlineLvl w:val="1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二、需求范围</w:t>
      </w:r>
    </w:p>
    <w:p>
      <w:pPr>
        <w:numPr>
          <w:ilvl w:val="2"/>
          <w:numId w:val="2"/>
        </w:numPr>
        <w:ind w:left="0" w:leftChars="0" w:firstLine="0" w:firstLineChars="0"/>
        <w:outlineLvl w:val="1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推客平台前端页面：首页、用卡评测页面</w:t>
      </w:r>
    </w:p>
    <w:p>
      <w:pPr>
        <w:numPr>
          <w:ilvl w:val="0"/>
          <w:numId w:val="2"/>
        </w:numPr>
        <w:outlineLvl w:val="1"/>
        <w:rPr>
          <w:rFonts w:hint="eastAsia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需求内容</w:t>
      </w:r>
    </w:p>
    <w:p>
      <w:pPr>
        <w:numPr>
          <w:ilvl w:val="0"/>
          <w:numId w:val="3"/>
        </w:numPr>
        <w:outlineLvl w:val="1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用卡评测优化</w:t>
      </w:r>
    </w:p>
    <w:p>
      <w:pPr>
        <w:numPr>
          <w:ilvl w:val="0"/>
          <w:numId w:val="4"/>
        </w:numPr>
        <w:outlineLvl w:val="1"/>
        <w:rPr>
          <w:rFonts w:hint="eastAsia"/>
          <w:sz w:val="21"/>
          <w:szCs w:val="32"/>
          <w:lang w:val="en-US" w:eastAsia="zh-Hans"/>
        </w:rPr>
      </w:pPr>
      <w:r>
        <w:rPr>
          <w:rFonts w:hint="eastAsia"/>
          <w:sz w:val="21"/>
          <w:szCs w:val="32"/>
          <w:lang w:val="en-US" w:eastAsia="zh-Hans"/>
        </w:rPr>
        <w:t>推客h</w:t>
      </w:r>
      <w:r>
        <w:rPr>
          <w:rFonts w:hint="default"/>
          <w:sz w:val="21"/>
          <w:szCs w:val="32"/>
          <w:lang w:eastAsia="zh-Hans"/>
        </w:rPr>
        <w:t>5</w:t>
      </w:r>
      <w:r>
        <w:rPr>
          <w:rFonts w:hint="eastAsia"/>
          <w:sz w:val="21"/>
          <w:szCs w:val="32"/>
          <w:lang w:val="en-US" w:eastAsia="zh-Hans"/>
        </w:rPr>
        <w:t>首页，用卡评测logo更换为带有奖励金额标识的图标，让业务员清晰知道每单可获得多少奖励</w:t>
      </w:r>
    </w:p>
    <w:p>
      <w:pPr>
        <w:numPr>
          <w:numId w:val="0"/>
        </w:numPr>
        <w:ind w:left="720" w:leftChars="0" w:firstLine="720" w:firstLineChars="0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下级业务员页面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一代页面</w:t>
      </w:r>
    </w:p>
    <w:p>
      <w:pPr>
        <w:numPr>
          <w:numId w:val="0"/>
        </w:numPr>
        <w:ind w:firstLine="720" w:firstLineChars="0"/>
        <w:outlineLvl w:val="9"/>
        <w:rPr>
          <w:rFonts w:hint="default"/>
          <w:lang w:eastAsia="zh-Hans"/>
        </w:rPr>
      </w:pPr>
      <w:bookmarkStart w:id="0" w:name="_GoBack"/>
      <w:bookmarkEnd w:id="0"/>
      <w:r>
        <w:rPr>
          <w:rFonts w:hint="default"/>
          <w:lang w:eastAsia="zh-Hans"/>
        </w:rPr>
        <w:drawing>
          <wp:inline distT="0" distB="0" distL="114300" distR="114300">
            <wp:extent cx="2331085" cy="5046345"/>
            <wp:effectExtent l="0" t="0" r="5715" b="0"/>
            <wp:docPr id="2" name="图片 2" descr="/private/var/folders/ql/m5fl44_s0cnbqqfrxpzpc7g80000gn/T/com.kingsoft.wpsoffice.mac/photoedit2/20220718144514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private/var/folders/ql/m5fl44_s0cnbqqfrxpzpc7g80000gn/T/com.kingsoft.wpsoffice.mac/photoedit2/20220718144514/temp.png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                        </w:t>
      </w:r>
      <w:r>
        <w:rPr>
          <w:rFonts w:hint="default"/>
          <w:lang w:eastAsia="zh-Hans"/>
        </w:rPr>
        <w:drawing>
          <wp:inline distT="0" distB="0" distL="114300" distR="114300">
            <wp:extent cx="2320290" cy="5023485"/>
            <wp:effectExtent l="0" t="0" r="16510" b="0"/>
            <wp:docPr id="1" name="图片 1" descr="/private/var/folders/ql/m5fl44_s0cnbqqfrxpzpc7g80000gn/T/com.kingsoft.wpsoffice.mac/photoedit2/20220718144551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private/var/folders/ql/m5fl44_s0cnbqqfrxpzpc7g80000gn/T/com.kingsoft.wpsoffice.mac/photoedit2/20220718144551/temp.png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首页点击用卡评测进入用卡评测推广页面</w:t>
      </w:r>
    </w:p>
    <w:p>
      <w:pPr>
        <w:numPr>
          <w:ilvl w:val="0"/>
          <w:numId w:val="0"/>
        </w:numPr>
        <w:ind w:leftChars="0"/>
        <w:jc w:val="center"/>
        <w:outlineLvl w:val="9"/>
      </w:pPr>
      <w:r>
        <w:drawing>
          <wp:inline distT="0" distB="0" distL="114300" distR="114300">
            <wp:extent cx="2893695" cy="6271260"/>
            <wp:effectExtent l="0" t="0" r="190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该页面放一个属于当前业务员的面对面推广码，微信扫码关注公众号后，锁定用户至当前业务员（逻辑同现有全银行推广面对面推广码），并推送一条欢迎语，链接至C端用卡评测页面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欢迎语文案：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嗨。被你发现啦~ 这里是“趣伴卡官方服务号”！</w:t>
      </w:r>
    </w:p>
    <w:p>
      <w:pPr>
        <w:keepNext w:val="0"/>
        <w:keepLines w:val="0"/>
        <w:widowControl/>
        <w:suppressLineNumbers w:val="0"/>
        <w:jc w:val="left"/>
        <w:outlineLvl w:val="9"/>
      </w:pPr>
      <w:r>
        <w:rPr>
          <w:rFonts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我们将为你提供安全又便捷的【金融服务】。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 w:ascii="Lucida Grande" w:hAnsi="Lucida Grande" w:eastAsia="Lucida Grande" w:cs="Lucida Grande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快来测一测你的用卡评分有多高吧！</w:t>
      </w:r>
    </w:p>
    <w:p>
      <w:pPr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0"/>
          <w:numId w:val="0"/>
        </w:numPr>
        <w:ind w:left="180" w:left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）点击产品介绍按钮进入用卡评测的产品介绍页面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页面内容由图片展示即可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2867025" cy="6219825"/>
            <wp:effectExtent l="0" t="0" r="317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80" w:leftChars="0" w:firstLine="0" w:firstLineChars="0"/>
        <w:jc w:val="both"/>
        <w:outlineLvl w:val="1"/>
        <w:rPr>
          <w:rFonts w:hint="eastAsia"/>
          <w:color w:val="C00000"/>
          <w:sz w:val="24"/>
          <w:szCs w:val="40"/>
          <w:lang w:val="en-US" w:eastAsia="zh-Hans"/>
        </w:rPr>
      </w:pPr>
      <w:r>
        <w:rPr>
          <w:rFonts w:hint="eastAsia"/>
          <w:color w:val="C00000"/>
          <w:sz w:val="24"/>
          <w:szCs w:val="40"/>
          <w:lang w:val="en-US" w:eastAsia="zh-Hans"/>
        </w:rPr>
        <w:t>用卡评测结算文件结算时不分润，全部奖励给到合作方账户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/>
          <w:color w:val="C00000"/>
          <w:sz w:val="24"/>
          <w:szCs w:val="40"/>
          <w:u w:val="single"/>
          <w:lang w:val="en-US" w:eastAsia="zh-Hans"/>
        </w:rPr>
      </w:pPr>
    </w:p>
    <w:sectPr>
      <w:headerReference r:id="rId4" w:type="default"/>
      <w:footerReference r:id="rId5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732D3"/>
    <w:multiLevelType w:val="singleLevel"/>
    <w:tmpl w:val="BFC732D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F1F76F1"/>
    <w:multiLevelType w:val="singleLevel"/>
    <w:tmpl w:val="EF1F76F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399674"/>
    <w:multiLevelType w:val="multilevel"/>
    <w:tmpl w:val="62399674"/>
    <w:lvl w:ilvl="0" w:tentative="0">
      <w:start w:val="1"/>
      <w:numFmt w:val="chineseCounting"/>
      <w:suff w:val="nothing"/>
      <w:lvlText w:val="%1、"/>
      <w:lvlJc w:val="left"/>
      <w:rPr>
        <w:rFonts w:hint="eastAsia"/>
        <w:sz w:val="28"/>
        <w:szCs w:val="28"/>
      </w:rPr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3">
    <w:nsid w:val="6FFAC94B"/>
    <w:multiLevelType w:val="singleLevel"/>
    <w:tmpl w:val="6FFAC94B"/>
    <w:lvl w:ilvl="0" w:tentative="0">
      <w:start w:val="4"/>
      <w:numFmt w:val="decimal"/>
      <w:suff w:val="nothing"/>
      <w:lvlText w:val="（%1）"/>
      <w:lvlJc w:val="left"/>
      <w:pPr>
        <w:ind w:left="180"/>
      </w:pPr>
    </w:lvl>
  </w:abstractNum>
  <w:abstractNum w:abstractNumId="4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0A341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2FED367"/>
    <w:rsid w:val="2F7D186B"/>
    <w:rsid w:val="3FFFD2A8"/>
    <w:rsid w:val="4ACBB8AF"/>
    <w:rsid w:val="4FFC699B"/>
    <w:rsid w:val="5AF50601"/>
    <w:rsid w:val="5B59964A"/>
    <w:rsid w:val="5D74AE45"/>
    <w:rsid w:val="6B797A95"/>
    <w:rsid w:val="7DCA8D76"/>
    <w:rsid w:val="7E7B4C0D"/>
    <w:rsid w:val="97FFB181"/>
    <w:rsid w:val="ADFDF052"/>
    <w:rsid w:val="B4FCEF70"/>
    <w:rsid w:val="DB7769B7"/>
    <w:rsid w:val="DDF76F20"/>
    <w:rsid w:val="EDEF5CF9"/>
    <w:rsid w:val="EFF716F7"/>
    <w:rsid w:val="F7DFFFC3"/>
    <w:rsid w:val="F7F26B54"/>
    <w:rsid w:val="F97D534D"/>
    <w:rsid w:val="FA7D5788"/>
    <w:rsid w:val="FA9E8846"/>
    <w:rsid w:val="FDF780D6"/>
    <w:rsid w:val="FEAEB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qFormat/>
    <w:uiPriority w:val="99"/>
    <w:rPr>
      <w:color w:val="0000FF"/>
      <w:u w:val="single"/>
    </w:rPr>
  </w:style>
  <w:style w:type="paragraph" w:customStyle="1" w:styleId="20">
    <w:name w:val="AxureTOCHeading"/>
    <w:basedOn w:val="1"/>
    <w:qFormat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qFormat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qFormat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8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6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8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8"/>
    <w:link w:val="6"/>
    <w:qFormat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8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8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8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8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6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TotalTime>9</TotalTime>
  <ScaleCrop>false</ScaleCrop>
  <LinksUpToDate>false</LinksUpToDate>
  <CharactersWithSpaces>615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2010-09-10T05:47:00Z</dcterms:created>
  <dc:creator>[Your Name]</dc:creator>
  <cp:lastModifiedBy>风过之痕</cp:lastModifiedBy>
  <cp:lastPrinted>2010-09-09T08:33:00Z</cp:lastPrinted>
  <dcterms:modified xsi:type="dcterms:W3CDTF">2022-07-18T14:52:08Z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D532217CDFF21FC57D5FB5625B5B186D</vt:lpwstr>
  </property>
</Properties>
</file>